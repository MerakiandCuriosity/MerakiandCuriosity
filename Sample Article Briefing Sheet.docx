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1B92" w14:textId="77777777" w:rsidR="00482A49" w:rsidRPr="0051670D" w:rsidRDefault="00482A49" w:rsidP="00482A4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70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Corporate Governance and Sustainability</w:t>
      </w:r>
    </w:p>
    <w:p w14:paraId="07C43C10" w14:textId="77777777" w:rsidR="00482A49" w:rsidRPr="00482A49" w:rsidRDefault="002360F9" w:rsidP="00482A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21205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355D3BF" w14:textId="5EA7BE0E" w:rsidR="00075BB7" w:rsidRPr="00075BB7" w:rsidRDefault="00075BB7" w:rsidP="00075B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Article Briefing Sheet</w:t>
      </w:r>
    </w:p>
    <w:p w14:paraId="7EA92564" w14:textId="77777777" w:rsidR="00075BB7" w:rsidRPr="00075BB7" w:rsidRDefault="00075BB7" w:rsidP="0007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Corporate Governance Article Presentation Brief</w:t>
      </w:r>
    </w:p>
    <w:p w14:paraId="3A0C79D2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96B15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BAA36F2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Article Information</w:t>
      </w:r>
    </w:p>
    <w:p w14:paraId="1C0AAA99" w14:textId="77777777" w:rsidR="00075BB7" w:rsidRPr="00075BB7" w:rsidRDefault="00075BB7" w:rsidP="00075B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75B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Theory of Friendly Boards</w:t>
      </w:r>
    </w:p>
    <w:p w14:paraId="603F6A66" w14:textId="77777777" w:rsidR="00075BB7" w:rsidRPr="00075BB7" w:rsidRDefault="00075BB7" w:rsidP="00075B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Renée B. Adams and Daniel Ferreira</w:t>
      </w:r>
    </w:p>
    <w:p w14:paraId="7BE1BB72" w14:textId="77777777" w:rsidR="00075BB7" w:rsidRPr="00075BB7" w:rsidRDefault="00075BB7" w:rsidP="00075B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/ Year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75B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Journal of Finance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, 2007</w:t>
      </w:r>
    </w:p>
    <w:p w14:paraId="1DE0EFF0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1F148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96196D7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Research Motivation &amp; Question</w:t>
      </w:r>
    </w:p>
    <w:p w14:paraId="0FE488FB" w14:textId="77777777" w:rsidR="00075BB7" w:rsidRPr="00075BB7" w:rsidRDefault="00075BB7" w:rsidP="00075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Conventional governance theories argue for independent boards to reduce managerial opportunism. However, empirical evidence on the effectiveness of board independence is mixed.</w:t>
      </w:r>
    </w:p>
    <w:p w14:paraId="4D67B49D" w14:textId="77777777" w:rsidR="00075BB7" w:rsidRPr="00075BB7" w:rsidRDefault="00075BB7" w:rsidP="00075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Question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: Can less independent or “friendly” boards </w:t>
      </w:r>
      <w:proofErr w:type="gramStart"/>
      <w:r w:rsidRPr="00075BB7">
        <w:rPr>
          <w:rFonts w:ascii="Times New Roman" w:eastAsia="Times New Roman" w:hAnsi="Times New Roman" w:cs="Times New Roman"/>
          <w:kern w:val="0"/>
          <w14:ligatures w14:val="none"/>
        </w:rPr>
        <w:t>actually improve</w:t>
      </w:r>
      <w:proofErr w:type="gramEnd"/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 governance by enhancing communication and information flow between the CEO and the board?</w:t>
      </w:r>
    </w:p>
    <w:p w14:paraId="1E88C40D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634D6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D5F877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Theoretical Framework</w:t>
      </w:r>
    </w:p>
    <w:p w14:paraId="4EA9F3F3" w14:textId="77777777" w:rsidR="00075BB7" w:rsidRPr="00075BB7" w:rsidRDefault="00075BB7" w:rsidP="00075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 Used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Agency theory and informational asymmetry framework.</w:t>
      </w:r>
    </w:p>
    <w:p w14:paraId="6900A1E4" w14:textId="77777777" w:rsidR="00075BB7" w:rsidRPr="00075BB7" w:rsidRDefault="00075BB7" w:rsidP="00075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: Proposes a formal theoretical model where board independence creates a trade-off between </w:t>
      </w:r>
      <w:r w:rsidRPr="00075B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monitoring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75B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advising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4FA841" w14:textId="77777777" w:rsidR="00075BB7" w:rsidRPr="00075BB7" w:rsidRDefault="00075BB7" w:rsidP="00075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Hypotheses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F6AC32" w14:textId="77777777" w:rsidR="00075BB7" w:rsidRPr="00075BB7" w:rsidRDefault="00075BB7" w:rsidP="00075B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H1: CEO-friendlier (less independent) boards may improve firm performance by encouraging better information sharing.</w:t>
      </w:r>
    </w:p>
    <w:p w14:paraId="4C38A0D4" w14:textId="77777777" w:rsidR="00075BB7" w:rsidRPr="00075BB7" w:rsidRDefault="00075BB7" w:rsidP="00075B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H2: Optimal board independence depends on the firm’s need for CEO-specific information.</w:t>
      </w:r>
    </w:p>
    <w:p w14:paraId="337EB45E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9DDB9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DA5257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and Methodology</w:t>
      </w:r>
    </w:p>
    <w:p w14:paraId="3895A56E" w14:textId="77777777" w:rsidR="00075BB7" w:rsidRPr="00075BB7" w:rsidRDefault="00075BB7" w:rsidP="00075B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This is primarily a theoretical paper, not empirical.</w:t>
      </w:r>
    </w:p>
    <w:p w14:paraId="5FF82DEC" w14:textId="77777777" w:rsidR="00075BB7" w:rsidRPr="00075BB7" w:rsidRDefault="00075BB7" w:rsidP="00075B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6A315" w14:textId="77777777" w:rsidR="00075BB7" w:rsidRPr="00075BB7" w:rsidRDefault="00075BB7" w:rsidP="00075B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Constructs a game-theoretic model to compare outcomes under friendly vs. independent boards.</w:t>
      </w:r>
    </w:p>
    <w:p w14:paraId="4CAB2921" w14:textId="77777777" w:rsidR="00075BB7" w:rsidRPr="00075BB7" w:rsidRDefault="00075BB7" w:rsidP="00075B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Simulations and comparative statics are used to derive implications.</w:t>
      </w:r>
    </w:p>
    <w:p w14:paraId="5D55C249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DFCE70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0B488E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Key Findings</w:t>
      </w:r>
    </w:p>
    <w:p w14:paraId="51EB47DA" w14:textId="77777777" w:rsidR="00075BB7" w:rsidRPr="00075BB7" w:rsidRDefault="00075BB7" w:rsidP="00075B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In the model, overly independent boards may reduce the CEO’s willingness to share valuable private information, leading to suboptimal decisions.</w:t>
      </w:r>
    </w:p>
    <w:p w14:paraId="4A304EFC" w14:textId="77777777" w:rsidR="00075BB7" w:rsidRPr="00075BB7" w:rsidRDefault="00075BB7" w:rsidP="00075B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Boards that are too friendly may fail to discipline the CEO.</w:t>
      </w:r>
    </w:p>
    <w:p w14:paraId="3A52FCC1" w14:textId="77777777" w:rsidR="00075BB7" w:rsidRPr="00075BB7" w:rsidRDefault="00075BB7" w:rsidP="00075B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There exists an optimal level of independence where the board receives sufficient information without losing oversight capacity.</w:t>
      </w:r>
    </w:p>
    <w:p w14:paraId="1CB73E79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3898F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E470F0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Implications</w:t>
      </w:r>
    </w:p>
    <w:p w14:paraId="22CD7DE2" w14:textId="77777777" w:rsidR="00075BB7" w:rsidRPr="00075BB7" w:rsidRDefault="00075BB7" w:rsidP="00075B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Challenges “more independence is always better” assumption in governance codes.</w:t>
      </w:r>
    </w:p>
    <w:p w14:paraId="406300A6" w14:textId="77777777" w:rsidR="00075BB7" w:rsidRPr="00075BB7" w:rsidRDefault="00075BB7" w:rsidP="00075B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 xml:space="preserve">Highlights that </w:t>
      </w: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effectiveness is context-dependent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, especially in high-innovation or high-uncertainty environments.</w:t>
      </w:r>
    </w:p>
    <w:p w14:paraId="311CA6F7" w14:textId="77777777" w:rsidR="00075BB7" w:rsidRPr="00075BB7" w:rsidRDefault="00075BB7" w:rsidP="00075B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Provides a theoretical rationale for empirical findings that show no strong relationship between board independence and performance.</w:t>
      </w:r>
    </w:p>
    <w:p w14:paraId="333E1039" w14:textId="77777777" w:rsidR="00075BB7" w:rsidRPr="00075BB7" w:rsidRDefault="002360F9" w:rsidP="0007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5215D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0120EA" w14:textId="77777777" w:rsidR="00075BB7" w:rsidRPr="00075BB7" w:rsidRDefault="00075BB7" w:rsidP="0007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Critique &amp; Questions for Class</w:t>
      </w:r>
    </w:p>
    <w:p w14:paraId="1958926B" w14:textId="77777777" w:rsidR="00075BB7" w:rsidRPr="00075BB7" w:rsidRDefault="00075BB7" w:rsidP="00075B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Offers a rigorous theoretical model that fills an important gap in the literature.</w:t>
      </w:r>
    </w:p>
    <w:p w14:paraId="75F5CB70" w14:textId="77777777" w:rsidR="00075BB7" w:rsidRPr="00075BB7" w:rsidRDefault="00075BB7" w:rsidP="00075B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No empirical validation—does the model hold in real-world settings?</w:t>
      </w:r>
    </w:p>
    <w:p w14:paraId="718A8D35" w14:textId="77777777" w:rsidR="00075BB7" w:rsidRPr="00075BB7" w:rsidRDefault="00075BB7" w:rsidP="00075B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B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Question</w:t>
      </w:r>
      <w:r w:rsidRPr="00075BB7">
        <w:rPr>
          <w:rFonts w:ascii="Times New Roman" w:eastAsia="Times New Roman" w:hAnsi="Times New Roman" w:cs="Times New Roman"/>
          <w:kern w:val="0"/>
          <w14:ligatures w14:val="none"/>
        </w:rPr>
        <w:t>: Should corporate governance codes allow firms more flexibility in board design based on industry characteristics?</w:t>
      </w:r>
    </w:p>
    <w:p w14:paraId="0A4A1B01" w14:textId="77777777" w:rsidR="002A5F00" w:rsidRDefault="002A5F00" w:rsidP="00075BB7">
      <w:pPr>
        <w:spacing w:before="100" w:beforeAutospacing="1" w:after="100" w:afterAutospacing="1" w:line="240" w:lineRule="auto"/>
        <w:outlineLvl w:val="1"/>
      </w:pPr>
    </w:p>
    <w:sectPr w:rsidR="002A5F0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87DCE" w14:textId="77777777" w:rsidR="002360F9" w:rsidRDefault="002360F9" w:rsidP="006F1BFB">
      <w:pPr>
        <w:spacing w:after="0" w:line="240" w:lineRule="auto"/>
      </w:pPr>
      <w:r>
        <w:separator/>
      </w:r>
    </w:p>
  </w:endnote>
  <w:endnote w:type="continuationSeparator" w:id="0">
    <w:p w14:paraId="65CBD053" w14:textId="77777777" w:rsidR="002360F9" w:rsidRDefault="002360F9" w:rsidP="006F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62B6" w14:textId="6D006925" w:rsidR="006F1BFB" w:rsidRPr="006F1BFB" w:rsidRDefault="006F1BFB" w:rsidP="006F1BFB">
    <w:pPr>
      <w:pStyle w:val="Footer"/>
      <w:ind w:right="-46" w:firstLine="720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399264263"/>
        <w:docPartObj>
          <w:docPartGallery w:val="Page Numbers (Bottom of Page)"/>
          <w:docPartUnique/>
        </w:docPartObj>
      </w:sdtPr>
      <w:sdtEndPr>
        <w:rPr>
          <w:noProof/>
          <w:sz w:val="20"/>
          <w:szCs w:val="20"/>
        </w:rPr>
      </w:sdtEndPr>
      <w:sdtContent>
        <w:r w:rsidRPr="006F1BF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F1BF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F1BF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F1BFB">
          <w:rPr>
            <w:rFonts w:ascii="Times New Roman" w:hAnsi="Times New Roman" w:cs="Times New Roman"/>
            <w:sz w:val="20"/>
            <w:szCs w:val="20"/>
          </w:rPr>
          <w:t>1</w:t>
        </w:r>
        <w:r w:rsidRPr="006F1BFB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6F1BFB">
          <w:rPr>
            <w:rFonts w:ascii="Times New Roman" w:hAnsi="Times New Roman" w:cs="Times New Roman"/>
            <w:sz w:val="20"/>
            <w:szCs w:val="20"/>
          </w:rPr>
          <w:t xml:space="preserve"> / </w:t>
        </w:r>
        <w:r w:rsidRPr="006F1BF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F1BFB">
          <w:rPr>
            <w:rFonts w:ascii="Times New Roman" w:hAnsi="Times New Roman" w:cs="Times New Roman"/>
            <w:sz w:val="20"/>
            <w:szCs w:val="20"/>
          </w:rPr>
          <w:instrText xml:space="preserve"> NUMPAGES </w:instrText>
        </w:r>
        <w:r w:rsidRPr="006F1BF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F1BFB">
          <w:rPr>
            <w:rFonts w:ascii="Times New Roman" w:hAnsi="Times New Roman" w:cs="Times New Roman"/>
            <w:sz w:val="20"/>
            <w:szCs w:val="20"/>
          </w:rPr>
          <w:t>2</w:t>
        </w:r>
        <w:r w:rsidRPr="006F1BFB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FCA3" w14:textId="77777777" w:rsidR="002360F9" w:rsidRDefault="002360F9" w:rsidP="006F1BFB">
      <w:pPr>
        <w:spacing w:after="0" w:line="240" w:lineRule="auto"/>
      </w:pPr>
      <w:r>
        <w:separator/>
      </w:r>
    </w:p>
  </w:footnote>
  <w:footnote w:type="continuationSeparator" w:id="0">
    <w:p w14:paraId="65BD7F57" w14:textId="77777777" w:rsidR="002360F9" w:rsidRDefault="002360F9" w:rsidP="006F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07F0"/>
    <w:multiLevelType w:val="multilevel"/>
    <w:tmpl w:val="6D2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6E0"/>
    <w:multiLevelType w:val="multilevel"/>
    <w:tmpl w:val="875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2260"/>
    <w:multiLevelType w:val="multilevel"/>
    <w:tmpl w:val="CFE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432E"/>
    <w:multiLevelType w:val="multilevel"/>
    <w:tmpl w:val="E00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D0CEA"/>
    <w:multiLevelType w:val="multilevel"/>
    <w:tmpl w:val="3E8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38EE"/>
    <w:multiLevelType w:val="multilevel"/>
    <w:tmpl w:val="5D8A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72CF2"/>
    <w:multiLevelType w:val="multilevel"/>
    <w:tmpl w:val="0F4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0497F"/>
    <w:multiLevelType w:val="multilevel"/>
    <w:tmpl w:val="AC0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01F1A"/>
    <w:multiLevelType w:val="multilevel"/>
    <w:tmpl w:val="AB4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7C07"/>
    <w:multiLevelType w:val="multilevel"/>
    <w:tmpl w:val="F5EE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96805"/>
    <w:multiLevelType w:val="multilevel"/>
    <w:tmpl w:val="B18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904DA"/>
    <w:multiLevelType w:val="multilevel"/>
    <w:tmpl w:val="A12C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A5BBE"/>
    <w:multiLevelType w:val="multilevel"/>
    <w:tmpl w:val="88C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B4714"/>
    <w:multiLevelType w:val="multilevel"/>
    <w:tmpl w:val="2C8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03351"/>
    <w:multiLevelType w:val="multilevel"/>
    <w:tmpl w:val="C452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50597">
    <w:abstractNumId w:val="12"/>
  </w:num>
  <w:num w:numId="2" w16cid:durableId="610549203">
    <w:abstractNumId w:val="6"/>
  </w:num>
  <w:num w:numId="3" w16cid:durableId="1586182590">
    <w:abstractNumId w:val="13"/>
  </w:num>
  <w:num w:numId="4" w16cid:durableId="804006958">
    <w:abstractNumId w:val="9"/>
  </w:num>
  <w:num w:numId="5" w16cid:durableId="1923951649">
    <w:abstractNumId w:val="2"/>
  </w:num>
  <w:num w:numId="6" w16cid:durableId="225380980">
    <w:abstractNumId w:val="4"/>
  </w:num>
  <w:num w:numId="7" w16cid:durableId="744836934">
    <w:abstractNumId w:val="7"/>
  </w:num>
  <w:num w:numId="8" w16cid:durableId="1681079472">
    <w:abstractNumId w:val="11"/>
  </w:num>
  <w:num w:numId="9" w16cid:durableId="2052924453">
    <w:abstractNumId w:val="0"/>
  </w:num>
  <w:num w:numId="10" w16cid:durableId="1468935624">
    <w:abstractNumId w:val="10"/>
  </w:num>
  <w:num w:numId="11" w16cid:durableId="192965237">
    <w:abstractNumId w:val="14"/>
  </w:num>
  <w:num w:numId="12" w16cid:durableId="733353591">
    <w:abstractNumId w:val="8"/>
  </w:num>
  <w:num w:numId="13" w16cid:durableId="2141150078">
    <w:abstractNumId w:val="1"/>
  </w:num>
  <w:num w:numId="14" w16cid:durableId="2071340374">
    <w:abstractNumId w:val="5"/>
  </w:num>
  <w:num w:numId="15" w16cid:durableId="289555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9"/>
    <w:rsid w:val="00004398"/>
    <w:rsid w:val="000054BA"/>
    <w:rsid w:val="00010511"/>
    <w:rsid w:val="00016FC2"/>
    <w:rsid w:val="000179EE"/>
    <w:rsid w:val="00023965"/>
    <w:rsid w:val="000648E9"/>
    <w:rsid w:val="00075BB7"/>
    <w:rsid w:val="000C1FD2"/>
    <w:rsid w:val="000D1EC8"/>
    <w:rsid w:val="000E05A7"/>
    <w:rsid w:val="00100832"/>
    <w:rsid w:val="00140FC3"/>
    <w:rsid w:val="001514A9"/>
    <w:rsid w:val="00183620"/>
    <w:rsid w:val="001B1A00"/>
    <w:rsid w:val="001B5B32"/>
    <w:rsid w:val="001D73E1"/>
    <w:rsid w:val="001F3CD1"/>
    <w:rsid w:val="001F7448"/>
    <w:rsid w:val="00215F56"/>
    <w:rsid w:val="002360F9"/>
    <w:rsid w:val="002541AB"/>
    <w:rsid w:val="00254EDB"/>
    <w:rsid w:val="002629AA"/>
    <w:rsid w:val="00267899"/>
    <w:rsid w:val="00285668"/>
    <w:rsid w:val="002A3371"/>
    <w:rsid w:val="002A5F00"/>
    <w:rsid w:val="002B54B7"/>
    <w:rsid w:val="002C1AF0"/>
    <w:rsid w:val="002E0D3E"/>
    <w:rsid w:val="002F063D"/>
    <w:rsid w:val="003031BB"/>
    <w:rsid w:val="00314935"/>
    <w:rsid w:val="00314ABA"/>
    <w:rsid w:val="00323CFF"/>
    <w:rsid w:val="00352D49"/>
    <w:rsid w:val="003A44ED"/>
    <w:rsid w:val="003C1989"/>
    <w:rsid w:val="003D050F"/>
    <w:rsid w:val="003F41E4"/>
    <w:rsid w:val="00402212"/>
    <w:rsid w:val="004035D3"/>
    <w:rsid w:val="00450345"/>
    <w:rsid w:val="00450BD1"/>
    <w:rsid w:val="00472632"/>
    <w:rsid w:val="00482A49"/>
    <w:rsid w:val="00482DB6"/>
    <w:rsid w:val="004A6CD9"/>
    <w:rsid w:val="004B2B2A"/>
    <w:rsid w:val="004B59FB"/>
    <w:rsid w:val="004D27EB"/>
    <w:rsid w:val="004D684A"/>
    <w:rsid w:val="004E3BB7"/>
    <w:rsid w:val="005047BB"/>
    <w:rsid w:val="005072F4"/>
    <w:rsid w:val="00532401"/>
    <w:rsid w:val="0053726D"/>
    <w:rsid w:val="005428C2"/>
    <w:rsid w:val="00545D4E"/>
    <w:rsid w:val="00562EB7"/>
    <w:rsid w:val="00574CCF"/>
    <w:rsid w:val="00581B1A"/>
    <w:rsid w:val="005A6A01"/>
    <w:rsid w:val="005B7131"/>
    <w:rsid w:val="00607985"/>
    <w:rsid w:val="00630E32"/>
    <w:rsid w:val="006834BF"/>
    <w:rsid w:val="00692EB4"/>
    <w:rsid w:val="006A61B3"/>
    <w:rsid w:val="006B781E"/>
    <w:rsid w:val="006D302D"/>
    <w:rsid w:val="006E3827"/>
    <w:rsid w:val="006E4639"/>
    <w:rsid w:val="006F1BFB"/>
    <w:rsid w:val="006F381F"/>
    <w:rsid w:val="00726A11"/>
    <w:rsid w:val="007436F0"/>
    <w:rsid w:val="00796D30"/>
    <w:rsid w:val="007C4A49"/>
    <w:rsid w:val="007D2468"/>
    <w:rsid w:val="007F4C14"/>
    <w:rsid w:val="0080028F"/>
    <w:rsid w:val="00830D99"/>
    <w:rsid w:val="00831F20"/>
    <w:rsid w:val="008329C2"/>
    <w:rsid w:val="00873337"/>
    <w:rsid w:val="00873E4C"/>
    <w:rsid w:val="00874E84"/>
    <w:rsid w:val="008929E8"/>
    <w:rsid w:val="008A7F4E"/>
    <w:rsid w:val="00934AA2"/>
    <w:rsid w:val="009953C8"/>
    <w:rsid w:val="009B39C0"/>
    <w:rsid w:val="009F2C25"/>
    <w:rsid w:val="009F6251"/>
    <w:rsid w:val="00A064BD"/>
    <w:rsid w:val="00A07C82"/>
    <w:rsid w:val="00A33C6A"/>
    <w:rsid w:val="00A62344"/>
    <w:rsid w:val="00A77DFD"/>
    <w:rsid w:val="00A92A37"/>
    <w:rsid w:val="00AA1F5B"/>
    <w:rsid w:val="00AC0BB6"/>
    <w:rsid w:val="00AF77B0"/>
    <w:rsid w:val="00B06F52"/>
    <w:rsid w:val="00B10C8D"/>
    <w:rsid w:val="00B25395"/>
    <w:rsid w:val="00B3779F"/>
    <w:rsid w:val="00B47757"/>
    <w:rsid w:val="00B53FBE"/>
    <w:rsid w:val="00B57732"/>
    <w:rsid w:val="00BA3FC1"/>
    <w:rsid w:val="00BE7A4D"/>
    <w:rsid w:val="00BF2DD3"/>
    <w:rsid w:val="00C10AAA"/>
    <w:rsid w:val="00C2144A"/>
    <w:rsid w:val="00C45077"/>
    <w:rsid w:val="00C566A4"/>
    <w:rsid w:val="00C84125"/>
    <w:rsid w:val="00CB5746"/>
    <w:rsid w:val="00CE6757"/>
    <w:rsid w:val="00D01D4C"/>
    <w:rsid w:val="00D04501"/>
    <w:rsid w:val="00D045BA"/>
    <w:rsid w:val="00D06BB1"/>
    <w:rsid w:val="00D07EF9"/>
    <w:rsid w:val="00D11F93"/>
    <w:rsid w:val="00D267B9"/>
    <w:rsid w:val="00D503C6"/>
    <w:rsid w:val="00D53AC2"/>
    <w:rsid w:val="00D55824"/>
    <w:rsid w:val="00D72881"/>
    <w:rsid w:val="00DC5050"/>
    <w:rsid w:val="00E22CD1"/>
    <w:rsid w:val="00E445B5"/>
    <w:rsid w:val="00E53162"/>
    <w:rsid w:val="00E54AA5"/>
    <w:rsid w:val="00E815AB"/>
    <w:rsid w:val="00EB6C70"/>
    <w:rsid w:val="00ED0F66"/>
    <w:rsid w:val="00F07F1C"/>
    <w:rsid w:val="00F443D1"/>
    <w:rsid w:val="00FB43CB"/>
    <w:rsid w:val="00FC17C8"/>
    <w:rsid w:val="00FD2621"/>
    <w:rsid w:val="00FE3795"/>
    <w:rsid w:val="00FF452D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DF99"/>
  <w15:chartTrackingRefBased/>
  <w15:docId w15:val="{D6B4F502-605E-0F43-B329-94D0122E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2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A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A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2A49"/>
    <w:rPr>
      <w:b/>
      <w:bCs/>
    </w:rPr>
  </w:style>
  <w:style w:type="character" w:styleId="Emphasis">
    <w:name w:val="Emphasis"/>
    <w:basedOn w:val="DefaultParagraphFont"/>
    <w:uiPriority w:val="20"/>
    <w:qFormat/>
    <w:rsid w:val="00482A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2A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FB"/>
  </w:style>
  <w:style w:type="paragraph" w:styleId="Footer">
    <w:name w:val="footer"/>
    <w:basedOn w:val="Normal"/>
    <w:link w:val="FooterChar"/>
    <w:uiPriority w:val="99"/>
    <w:unhideWhenUsed/>
    <w:qFormat/>
    <w:rsid w:val="006F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qin1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2088</Characters>
  <Application>Microsoft Office Word</Application>
  <DocSecurity>0</DocSecurity>
  <Lines>54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The University of Melbourne</Company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Article Briefing Sheet</dc:title>
  <dc:subject>Corporate Governance and Sustainability</dc:subject>
  <dc:creator>A/Professor Bo Qin</dc:creator>
  <cp:keywords/>
  <dc:description/>
  <cp:lastModifiedBy>Microsoft Office User</cp:lastModifiedBy>
  <cp:revision>4</cp:revision>
  <dcterms:created xsi:type="dcterms:W3CDTF">2025-06-11T13:14:00Z</dcterms:created>
  <dcterms:modified xsi:type="dcterms:W3CDTF">2025-06-11T13:26:00Z</dcterms:modified>
  <cp:category/>
</cp:coreProperties>
</file>