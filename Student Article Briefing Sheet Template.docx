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97301" w14:textId="77777777" w:rsidR="003F791D" w:rsidRPr="0051670D" w:rsidRDefault="003F791D" w:rsidP="003F791D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670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Corporate Governance and Sustainability</w:t>
      </w:r>
    </w:p>
    <w:p w14:paraId="548A5DC7" w14:textId="77777777" w:rsidR="003F791D" w:rsidRPr="003F791D" w:rsidRDefault="00B80A35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3A0215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B3C7BF3" w14:textId="6EBFC56F" w:rsidR="003F791D" w:rsidRPr="003F791D" w:rsidRDefault="003F791D" w:rsidP="003F79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Student Article Briefing Sheet Template</w:t>
      </w:r>
    </w:p>
    <w:p w14:paraId="3A6BFF41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 xml:space="preserve">For each assigned paper, students should prepare a </w:t>
      </w: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1–</w:t>
      </w:r>
      <w:proofErr w:type="gramStart"/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page</w:t>
      </w:r>
      <w:proofErr w:type="gramEnd"/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handout</w:t>
      </w:r>
      <w:r w:rsidRPr="003F791D">
        <w:rPr>
          <w:rFonts w:ascii="Times New Roman" w:eastAsia="Times New Roman" w:hAnsi="Times New Roman" w:cs="Times New Roman"/>
          <w:kern w:val="0"/>
          <w14:ligatures w14:val="none"/>
        </w:rPr>
        <w:t xml:space="preserve"> structured as follows:</w:t>
      </w:r>
    </w:p>
    <w:p w14:paraId="5C2C429E" w14:textId="77777777" w:rsidR="003F791D" w:rsidRPr="003F791D" w:rsidRDefault="00B80A35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066E0B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90497B8" w14:textId="77777777" w:rsidR="003F791D" w:rsidRPr="003F791D" w:rsidRDefault="003F791D" w:rsidP="003F7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Corporate Governance Article Presentation Brief</w:t>
      </w:r>
    </w:p>
    <w:p w14:paraId="303D2C09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Article Information</w:t>
      </w:r>
    </w:p>
    <w:p w14:paraId="35CF25F8" w14:textId="77777777" w:rsidR="003F791D" w:rsidRPr="003F791D" w:rsidRDefault="003F791D" w:rsidP="003F7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F0669F" w14:textId="77777777" w:rsidR="003F791D" w:rsidRPr="003F791D" w:rsidRDefault="003F791D" w:rsidP="003F7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Authors</w:t>
      </w: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9DBF33" w14:textId="77777777" w:rsidR="003F791D" w:rsidRPr="003F791D" w:rsidRDefault="003F791D" w:rsidP="003F7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 / Publication Year</w:t>
      </w: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BCCE69" w14:textId="77777777" w:rsidR="003F791D" w:rsidRPr="003F791D" w:rsidRDefault="00B80A35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8720C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347658A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Research Motivation &amp; Question</w:t>
      </w:r>
    </w:p>
    <w:p w14:paraId="750F3F56" w14:textId="77777777" w:rsidR="003F791D" w:rsidRPr="003F791D" w:rsidRDefault="003F791D" w:rsidP="003F7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governance issue does the paper address?</w:t>
      </w:r>
    </w:p>
    <w:p w14:paraId="64FDCF22" w14:textId="77777777" w:rsidR="003F791D" w:rsidRPr="003F791D" w:rsidRDefault="003F791D" w:rsidP="003F7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Why is this question important (theoretical or practical relevance)?</w:t>
      </w:r>
    </w:p>
    <w:p w14:paraId="78004628" w14:textId="77777777" w:rsidR="003F791D" w:rsidRPr="003F791D" w:rsidRDefault="00B80A35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59F766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D906192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Theoretical Framework</w:t>
      </w:r>
    </w:p>
    <w:p w14:paraId="66FBED63" w14:textId="77777777" w:rsidR="003F791D" w:rsidRPr="003F791D" w:rsidRDefault="003F791D" w:rsidP="003F7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Which theory (e.g., agency, stakeholder, resource dependence) underpins the paper?</w:t>
      </w:r>
    </w:p>
    <w:p w14:paraId="69CED683" w14:textId="77777777" w:rsidR="003F791D" w:rsidRPr="003F791D" w:rsidRDefault="003F791D" w:rsidP="003F7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hypotheses are developed?</w:t>
      </w:r>
    </w:p>
    <w:p w14:paraId="3F0860D7" w14:textId="77777777" w:rsidR="003F791D" w:rsidRPr="003F791D" w:rsidRDefault="00B80A35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53727E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F77FE9C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 and Methodology</w:t>
      </w:r>
    </w:p>
    <w:p w14:paraId="796F6CBA" w14:textId="77777777" w:rsidR="003F791D" w:rsidRPr="003F791D" w:rsidRDefault="003F791D" w:rsidP="003F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sample (country, </w:t>
      </w:r>
      <w:proofErr w:type="gramStart"/>
      <w:r w:rsidRPr="003F791D">
        <w:rPr>
          <w:rFonts w:ascii="Times New Roman" w:eastAsia="Times New Roman" w:hAnsi="Times New Roman" w:cs="Times New Roman"/>
          <w:kern w:val="0"/>
          <w14:ligatures w14:val="none"/>
        </w:rPr>
        <w:t>time period</w:t>
      </w:r>
      <w:proofErr w:type="gramEnd"/>
      <w:r w:rsidRPr="003F791D">
        <w:rPr>
          <w:rFonts w:ascii="Times New Roman" w:eastAsia="Times New Roman" w:hAnsi="Times New Roman" w:cs="Times New Roman"/>
          <w:kern w:val="0"/>
          <w14:ligatures w14:val="none"/>
        </w:rPr>
        <w:t>, firm type)?</w:t>
      </w:r>
    </w:p>
    <w:p w14:paraId="42AB1567" w14:textId="77777777" w:rsidR="003F791D" w:rsidRPr="003F791D" w:rsidRDefault="003F791D" w:rsidP="003F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are the key variables (e.g., board independence, Tobin’s Q, ESG score)?</w:t>
      </w:r>
    </w:p>
    <w:p w14:paraId="3860F7BF" w14:textId="77777777" w:rsidR="003F791D" w:rsidRPr="003F791D" w:rsidRDefault="003F791D" w:rsidP="003F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is the empirical approach (e.g., regression, fixed effects, IV)?</w:t>
      </w:r>
    </w:p>
    <w:p w14:paraId="7B0D205E" w14:textId="77777777" w:rsidR="003F791D" w:rsidRPr="003F791D" w:rsidRDefault="003F791D" w:rsidP="003F7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Any efforts to deal with endogeneity?</w:t>
      </w:r>
    </w:p>
    <w:p w14:paraId="419FA904" w14:textId="77777777" w:rsidR="003F791D" w:rsidRPr="003F791D" w:rsidRDefault="00B80A35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A68979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523C377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Key Findings</w:t>
      </w:r>
    </w:p>
    <w:p w14:paraId="680E6ADE" w14:textId="77777777" w:rsidR="003F791D" w:rsidRPr="003F791D" w:rsidRDefault="003F791D" w:rsidP="003F7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are the main empirical results?</w:t>
      </w:r>
    </w:p>
    <w:p w14:paraId="0C26C129" w14:textId="77777777" w:rsidR="003F791D" w:rsidRPr="003F791D" w:rsidRDefault="003F791D" w:rsidP="003F7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Are the results statistically and economically significant?</w:t>
      </w:r>
    </w:p>
    <w:p w14:paraId="45CCF4B2" w14:textId="77777777" w:rsidR="003F791D" w:rsidRPr="003F791D" w:rsidRDefault="003F791D" w:rsidP="003F7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Were robustness checks conducted?</w:t>
      </w:r>
    </w:p>
    <w:p w14:paraId="62D43058" w14:textId="77777777" w:rsidR="003F791D" w:rsidRPr="003F791D" w:rsidRDefault="00B80A35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98DA9D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14F9E74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Implications</w:t>
      </w:r>
    </w:p>
    <w:p w14:paraId="667E6CA1" w14:textId="77777777" w:rsidR="003F791D" w:rsidRPr="003F791D" w:rsidRDefault="003F791D" w:rsidP="003F79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What does the paper imply for managers, regulators, or investors?</w:t>
      </w:r>
    </w:p>
    <w:p w14:paraId="1B1A47F0" w14:textId="77777777" w:rsidR="003F791D" w:rsidRPr="003F791D" w:rsidRDefault="003F791D" w:rsidP="003F79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Does it challenge or support existing governance norms?</w:t>
      </w:r>
    </w:p>
    <w:p w14:paraId="5A469342" w14:textId="77777777" w:rsidR="003F791D" w:rsidRPr="003F791D" w:rsidRDefault="00B80A35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BA944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08C3958" w14:textId="77777777" w:rsidR="003F791D" w:rsidRPr="003F791D" w:rsidRDefault="003F791D" w:rsidP="003F7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Critique &amp; Questions for Class</w:t>
      </w:r>
    </w:p>
    <w:p w14:paraId="7E80D429" w14:textId="77777777" w:rsidR="003F791D" w:rsidRPr="003F791D" w:rsidRDefault="003F791D" w:rsidP="003F79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One strength:</w:t>
      </w:r>
    </w:p>
    <w:p w14:paraId="2F581804" w14:textId="77777777" w:rsidR="003F791D" w:rsidRPr="003F791D" w:rsidRDefault="003F791D" w:rsidP="003F79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One limitation:</w:t>
      </w:r>
    </w:p>
    <w:p w14:paraId="619E1350" w14:textId="77777777" w:rsidR="003F791D" w:rsidRPr="003F791D" w:rsidRDefault="003F791D" w:rsidP="003F79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91D">
        <w:rPr>
          <w:rFonts w:ascii="Times New Roman" w:eastAsia="Times New Roman" w:hAnsi="Times New Roman" w:cs="Times New Roman"/>
          <w:kern w:val="0"/>
          <w14:ligatures w14:val="none"/>
        </w:rPr>
        <w:t>A thoughtful discussion question for peers:</w:t>
      </w:r>
    </w:p>
    <w:p w14:paraId="2CEB8CC0" w14:textId="0BAB15DE" w:rsidR="003F791D" w:rsidRPr="003F791D" w:rsidRDefault="003F791D" w:rsidP="003F79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9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Presentation Rubric for Student Evaluation (Weighting)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5810"/>
        <w:gridCol w:w="716"/>
      </w:tblGrid>
      <w:tr w:rsidR="003F791D" w:rsidRPr="003F791D" w14:paraId="1F790125" w14:textId="77777777" w:rsidTr="003F79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36B2E" w14:textId="77777777" w:rsidR="003F791D" w:rsidRPr="003F791D" w:rsidRDefault="003F791D" w:rsidP="003F7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3B39DDA" w14:textId="77777777" w:rsidR="003F791D" w:rsidRPr="003F791D" w:rsidRDefault="003F791D" w:rsidP="003F7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CBB7B60" w14:textId="77777777" w:rsidR="003F791D" w:rsidRPr="003F791D" w:rsidRDefault="003F791D" w:rsidP="003F7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Points</w:t>
            </w:r>
          </w:p>
        </w:tc>
      </w:tr>
      <w:tr w:rsidR="003F791D" w:rsidRPr="003F791D" w14:paraId="5AF40A05" w14:textId="77777777" w:rsidTr="003F7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DB82B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Content Mastery</w:t>
            </w:r>
          </w:p>
        </w:tc>
        <w:tc>
          <w:tcPr>
            <w:tcW w:w="0" w:type="auto"/>
            <w:vAlign w:val="center"/>
            <w:hideMark/>
          </w:tcPr>
          <w:p w14:paraId="74FF0749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Accurately summarizes the paper’s motivation, theory, methods, and findings</w:t>
            </w:r>
          </w:p>
        </w:tc>
        <w:tc>
          <w:tcPr>
            <w:tcW w:w="0" w:type="auto"/>
            <w:vAlign w:val="center"/>
            <w:hideMark/>
          </w:tcPr>
          <w:p w14:paraId="76C7682A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</w:tr>
      <w:tr w:rsidR="003F791D" w:rsidRPr="003F791D" w14:paraId="0F4EFBD2" w14:textId="77777777" w:rsidTr="003F7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37E8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Analytical Insight</w:t>
            </w:r>
          </w:p>
        </w:tc>
        <w:tc>
          <w:tcPr>
            <w:tcW w:w="0" w:type="auto"/>
            <w:vAlign w:val="center"/>
            <w:hideMark/>
          </w:tcPr>
          <w:p w14:paraId="7E3AB42A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original interpretation, critiques, or contextual reflections</w:t>
            </w:r>
          </w:p>
        </w:tc>
        <w:tc>
          <w:tcPr>
            <w:tcW w:w="0" w:type="auto"/>
            <w:vAlign w:val="center"/>
            <w:hideMark/>
          </w:tcPr>
          <w:p w14:paraId="2D1EBD40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3F791D" w:rsidRPr="003F791D" w14:paraId="73F3FB66" w14:textId="77777777" w:rsidTr="003F7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6A46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Clarity and Organization</w:t>
            </w:r>
          </w:p>
        </w:tc>
        <w:tc>
          <w:tcPr>
            <w:tcW w:w="0" w:type="auto"/>
            <w:vAlign w:val="center"/>
            <w:hideMark/>
          </w:tcPr>
          <w:p w14:paraId="243CE81B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Logical flow, clear slides or handout, and effective transitions</w:t>
            </w:r>
          </w:p>
        </w:tc>
        <w:tc>
          <w:tcPr>
            <w:tcW w:w="0" w:type="auto"/>
            <w:vAlign w:val="center"/>
            <w:hideMark/>
          </w:tcPr>
          <w:p w14:paraId="4FA12422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</w:tr>
      <w:tr w:rsidR="003F791D" w:rsidRPr="003F791D" w14:paraId="11C1A239" w14:textId="77777777" w:rsidTr="003F7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06A18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Team Collaboration</w:t>
            </w:r>
          </w:p>
        </w:tc>
        <w:tc>
          <w:tcPr>
            <w:tcW w:w="0" w:type="auto"/>
            <w:vAlign w:val="center"/>
            <w:hideMark/>
          </w:tcPr>
          <w:p w14:paraId="14F3063E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contribution from team members; well-rehearsed delivery</w:t>
            </w:r>
          </w:p>
        </w:tc>
        <w:tc>
          <w:tcPr>
            <w:tcW w:w="0" w:type="auto"/>
            <w:vAlign w:val="center"/>
            <w:hideMark/>
          </w:tcPr>
          <w:p w14:paraId="4A43452D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3F791D" w:rsidRPr="003F791D" w14:paraId="60138191" w14:textId="77777777" w:rsidTr="003F7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91423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Engagement with Audience</w:t>
            </w:r>
          </w:p>
        </w:tc>
        <w:tc>
          <w:tcPr>
            <w:tcW w:w="0" w:type="auto"/>
            <w:vAlign w:val="center"/>
            <w:hideMark/>
          </w:tcPr>
          <w:p w14:paraId="5C065BBA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Asks relevant questions, invites discussion, responds well to feedback</w:t>
            </w:r>
          </w:p>
        </w:tc>
        <w:tc>
          <w:tcPr>
            <w:tcW w:w="0" w:type="auto"/>
            <w:vAlign w:val="center"/>
            <w:hideMark/>
          </w:tcPr>
          <w:p w14:paraId="7AF9E6AD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3F791D" w:rsidRPr="003F791D" w14:paraId="4E1FD0D2" w14:textId="77777777" w:rsidTr="003F7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884A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of Visuals/Data</w:t>
            </w:r>
          </w:p>
        </w:tc>
        <w:tc>
          <w:tcPr>
            <w:tcW w:w="0" w:type="auto"/>
            <w:vAlign w:val="center"/>
            <w:hideMark/>
          </w:tcPr>
          <w:p w14:paraId="309F7F50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Graphs/tables explained correctly and aid understanding</w:t>
            </w:r>
          </w:p>
        </w:tc>
        <w:tc>
          <w:tcPr>
            <w:tcW w:w="0" w:type="auto"/>
            <w:vAlign w:val="center"/>
            <w:hideMark/>
          </w:tcPr>
          <w:p w14:paraId="71E3E046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3F791D" w:rsidRPr="003F791D" w14:paraId="025491DD" w14:textId="77777777" w:rsidTr="003F7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D7A4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Management</w:t>
            </w:r>
          </w:p>
        </w:tc>
        <w:tc>
          <w:tcPr>
            <w:tcW w:w="0" w:type="auto"/>
            <w:vAlign w:val="center"/>
            <w:hideMark/>
          </w:tcPr>
          <w:p w14:paraId="104F6FC5" w14:textId="38F700E3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Stays within allotted time (2</w:t>
            </w:r>
            <w:r w:rsidR="00DF08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minutes)</w:t>
            </w:r>
          </w:p>
        </w:tc>
        <w:tc>
          <w:tcPr>
            <w:tcW w:w="0" w:type="auto"/>
            <w:vAlign w:val="center"/>
            <w:hideMark/>
          </w:tcPr>
          <w:p w14:paraId="527F8D17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3F791D" w:rsidRPr="003F791D" w14:paraId="5BCC96B4" w14:textId="77777777" w:rsidTr="003F7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6AFC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750F2A8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79EED8" w14:textId="77777777" w:rsidR="003F791D" w:rsidRPr="003F791D" w:rsidRDefault="003F791D" w:rsidP="003F79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79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</w:t>
            </w:r>
          </w:p>
        </w:tc>
      </w:tr>
    </w:tbl>
    <w:p w14:paraId="3E81D5A2" w14:textId="440D8FB1" w:rsidR="00DF0823" w:rsidRDefault="00B80A35" w:rsidP="003F79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38BA8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94071FD" w14:textId="77777777" w:rsidR="00DF0823" w:rsidRPr="00482A49" w:rsidRDefault="00DF0823" w:rsidP="00DF0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PowerPoint Template for Student Use</w:t>
      </w:r>
    </w:p>
    <w:p w14:paraId="3861F072" w14:textId="77777777" w:rsidR="00DF0823" w:rsidRPr="00482A49" w:rsidRDefault="00DF0823" w:rsidP="00DF0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2A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Titles:</w:t>
      </w:r>
    </w:p>
    <w:p w14:paraId="205210DE" w14:textId="77777777" w:rsidR="00DF0823" w:rsidRPr="00482A49" w:rsidRDefault="00DF0823" w:rsidP="00DF0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A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 Slide</w:t>
      </w:r>
      <w:r w:rsidRPr="00482A49">
        <w:rPr>
          <w:rFonts w:ascii="Times New Roman" w:eastAsia="Times New Roman" w:hAnsi="Times New Roman" w:cs="Times New Roman"/>
          <w:kern w:val="0"/>
          <w14:ligatures w14:val="none"/>
        </w:rPr>
        <w:t xml:space="preserve"> – Article name, authors, presenters</w:t>
      </w:r>
    </w:p>
    <w:p w14:paraId="075DEB1F" w14:textId="77777777" w:rsidR="00DF0823" w:rsidRPr="00482A49" w:rsidRDefault="00DF0823" w:rsidP="00DF0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A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Motivation &amp; Research Question</w:t>
      </w:r>
    </w:p>
    <w:p w14:paraId="3911A8E7" w14:textId="77777777" w:rsidR="00DF0823" w:rsidRPr="00482A49" w:rsidRDefault="00DF0823" w:rsidP="00DF0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A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 &amp; Hypotheses</w:t>
      </w:r>
    </w:p>
    <w:p w14:paraId="758978F0" w14:textId="77777777" w:rsidR="00DF0823" w:rsidRPr="00482A49" w:rsidRDefault="00DF0823" w:rsidP="00DF0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A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&amp; Methodology</w:t>
      </w:r>
    </w:p>
    <w:p w14:paraId="35F172EB" w14:textId="77777777" w:rsidR="00DF0823" w:rsidRPr="00482A49" w:rsidRDefault="00DF0823" w:rsidP="00DF0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A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Results</w:t>
      </w:r>
    </w:p>
    <w:p w14:paraId="0AD27239" w14:textId="77777777" w:rsidR="00DF0823" w:rsidRPr="00482A49" w:rsidRDefault="00DF0823" w:rsidP="00DF0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A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Implications for Governance / ESG Strategy</w:t>
      </w:r>
    </w:p>
    <w:p w14:paraId="4674A7CF" w14:textId="77777777" w:rsidR="00DF0823" w:rsidRPr="00482A49" w:rsidRDefault="00DF0823" w:rsidP="00DF0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A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Critique &amp; Questions for Class</w:t>
      </w:r>
    </w:p>
    <w:p w14:paraId="01076451" w14:textId="1F7DA16C" w:rsidR="002A5F00" w:rsidRPr="00DF0823" w:rsidRDefault="00DF0823" w:rsidP="00DF0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2A49">
        <w:rPr>
          <w:rFonts w:ascii="Times New Roman" w:eastAsia="Times New Roman" w:hAnsi="Times New Roman" w:cs="Times New Roman"/>
          <w:kern w:val="0"/>
          <w14:ligatures w14:val="none"/>
        </w:rPr>
        <w:t xml:space="preserve">(Each group can modify slide count to fit a </w:t>
      </w:r>
      <w:proofErr w:type="gramStart"/>
      <w:r>
        <w:rPr>
          <w:rFonts w:ascii="Times New Roman" w:eastAsia="Times New Roman" w:hAnsi="Times New Roman" w:cs="Times New Roman" w:hint="eastAsia"/>
          <w:kern w:val="0"/>
          <w14:ligatures w14:val="none"/>
        </w:rPr>
        <w:t>20</w:t>
      </w:r>
      <w:r w:rsidRPr="00482A49">
        <w:rPr>
          <w:rFonts w:ascii="Times New Roman" w:eastAsia="Times New Roman" w:hAnsi="Times New Roman" w:cs="Times New Roman"/>
          <w:kern w:val="0"/>
          <w14:ligatures w14:val="none"/>
        </w:rPr>
        <w:t xml:space="preserve"> minute</w:t>
      </w:r>
      <w:proofErr w:type="gramEnd"/>
      <w:r w:rsidRPr="00482A49">
        <w:rPr>
          <w:rFonts w:ascii="Times New Roman" w:eastAsia="Times New Roman" w:hAnsi="Times New Roman" w:cs="Times New Roman"/>
          <w:kern w:val="0"/>
          <w14:ligatures w14:val="none"/>
        </w:rPr>
        <w:t xml:space="preserve"> limit.)</w:t>
      </w:r>
    </w:p>
    <w:sectPr w:rsidR="002A5F00" w:rsidRPr="00DF082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11C9E" w14:textId="77777777" w:rsidR="00B80A35" w:rsidRDefault="00B80A35" w:rsidP="005F4E7D">
      <w:pPr>
        <w:spacing w:after="0" w:line="240" w:lineRule="auto"/>
      </w:pPr>
      <w:r>
        <w:separator/>
      </w:r>
    </w:p>
  </w:endnote>
  <w:endnote w:type="continuationSeparator" w:id="0">
    <w:p w14:paraId="7AC4054B" w14:textId="77777777" w:rsidR="00B80A35" w:rsidRDefault="00B80A35" w:rsidP="005F4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C4E3F" w14:textId="4987E02B" w:rsidR="005F4E7D" w:rsidRPr="005F4E7D" w:rsidRDefault="005F4E7D" w:rsidP="005F4E7D">
    <w:pPr>
      <w:pStyle w:val="Footer"/>
      <w:ind w:right="-46" w:firstLine="720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399264263"/>
        <w:docPartObj>
          <w:docPartGallery w:val="Page Numbers (Bottom of Page)"/>
          <w:docPartUnique/>
        </w:docPartObj>
      </w:sdtPr>
      <w:sdtEndPr>
        <w:rPr>
          <w:noProof/>
          <w:sz w:val="20"/>
          <w:szCs w:val="20"/>
        </w:rPr>
      </w:sdtEndPr>
      <w:sdtContent>
        <w:r w:rsidRPr="0051670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1670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1670D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sz w:val="20"/>
            <w:szCs w:val="20"/>
          </w:rPr>
          <w:t>1</w:t>
        </w:r>
        <w:r w:rsidRPr="0051670D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51670D">
          <w:rPr>
            <w:rFonts w:ascii="Times New Roman" w:hAnsi="Times New Roman" w:cs="Times New Roman"/>
            <w:sz w:val="20"/>
            <w:szCs w:val="20"/>
          </w:rPr>
          <w:t xml:space="preserve"> / </w:t>
        </w:r>
        <w:r w:rsidRPr="0051670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1670D">
          <w:rPr>
            <w:rFonts w:ascii="Times New Roman" w:hAnsi="Times New Roman" w:cs="Times New Roman"/>
            <w:sz w:val="20"/>
            <w:szCs w:val="20"/>
          </w:rPr>
          <w:instrText xml:space="preserve"> NUMPAGES </w:instrText>
        </w:r>
        <w:r w:rsidRPr="0051670D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sz w:val="20"/>
            <w:szCs w:val="20"/>
          </w:rPr>
          <w:t>2</w:t>
        </w:r>
        <w:r w:rsidRPr="0051670D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34101" w14:textId="77777777" w:rsidR="00B80A35" w:rsidRDefault="00B80A35" w:rsidP="005F4E7D">
      <w:pPr>
        <w:spacing w:after="0" w:line="240" w:lineRule="auto"/>
      </w:pPr>
      <w:r>
        <w:separator/>
      </w:r>
    </w:p>
  </w:footnote>
  <w:footnote w:type="continuationSeparator" w:id="0">
    <w:p w14:paraId="265D5BFF" w14:textId="77777777" w:rsidR="00B80A35" w:rsidRDefault="00B80A35" w:rsidP="005F4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00C5C"/>
    <w:multiLevelType w:val="multilevel"/>
    <w:tmpl w:val="A4C2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80510"/>
    <w:multiLevelType w:val="multilevel"/>
    <w:tmpl w:val="A744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008EF"/>
    <w:multiLevelType w:val="multilevel"/>
    <w:tmpl w:val="E24C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E713E"/>
    <w:multiLevelType w:val="multilevel"/>
    <w:tmpl w:val="5DA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7297A"/>
    <w:multiLevelType w:val="multilevel"/>
    <w:tmpl w:val="CB0A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83FDD"/>
    <w:multiLevelType w:val="multilevel"/>
    <w:tmpl w:val="A37E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D3A88"/>
    <w:multiLevelType w:val="multilevel"/>
    <w:tmpl w:val="59C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02C3C"/>
    <w:multiLevelType w:val="multilevel"/>
    <w:tmpl w:val="691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904DA"/>
    <w:multiLevelType w:val="multilevel"/>
    <w:tmpl w:val="A12C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762628">
    <w:abstractNumId w:val="6"/>
  </w:num>
  <w:num w:numId="2" w16cid:durableId="898176464">
    <w:abstractNumId w:val="2"/>
  </w:num>
  <w:num w:numId="3" w16cid:durableId="278226725">
    <w:abstractNumId w:val="0"/>
  </w:num>
  <w:num w:numId="4" w16cid:durableId="331495408">
    <w:abstractNumId w:val="7"/>
  </w:num>
  <w:num w:numId="5" w16cid:durableId="983587072">
    <w:abstractNumId w:val="5"/>
  </w:num>
  <w:num w:numId="6" w16cid:durableId="1267157023">
    <w:abstractNumId w:val="4"/>
  </w:num>
  <w:num w:numId="7" w16cid:durableId="389571933">
    <w:abstractNumId w:val="1"/>
  </w:num>
  <w:num w:numId="8" w16cid:durableId="1733699513">
    <w:abstractNumId w:val="3"/>
  </w:num>
  <w:num w:numId="9" w16cid:durableId="1681079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1D"/>
    <w:rsid w:val="00004398"/>
    <w:rsid w:val="000054BA"/>
    <w:rsid w:val="00010511"/>
    <w:rsid w:val="00016FC2"/>
    <w:rsid w:val="000179EE"/>
    <w:rsid w:val="00023965"/>
    <w:rsid w:val="000648E9"/>
    <w:rsid w:val="000C1FD2"/>
    <w:rsid w:val="000D1EC8"/>
    <w:rsid w:val="000E05A7"/>
    <w:rsid w:val="00100832"/>
    <w:rsid w:val="00140FC3"/>
    <w:rsid w:val="001514A9"/>
    <w:rsid w:val="00183620"/>
    <w:rsid w:val="001B1A00"/>
    <w:rsid w:val="001B5B32"/>
    <w:rsid w:val="001D73E1"/>
    <w:rsid w:val="001F3CD1"/>
    <w:rsid w:val="001F7448"/>
    <w:rsid w:val="00215F56"/>
    <w:rsid w:val="002541AB"/>
    <w:rsid w:val="00254EDB"/>
    <w:rsid w:val="002629AA"/>
    <w:rsid w:val="00267899"/>
    <w:rsid w:val="00285668"/>
    <w:rsid w:val="002A3371"/>
    <w:rsid w:val="002A5F00"/>
    <w:rsid w:val="002B54B7"/>
    <w:rsid w:val="002C1AF0"/>
    <w:rsid w:val="002E0D3E"/>
    <w:rsid w:val="002F063D"/>
    <w:rsid w:val="003031BB"/>
    <w:rsid w:val="00314935"/>
    <w:rsid w:val="00314ABA"/>
    <w:rsid w:val="00323CFF"/>
    <w:rsid w:val="00352D49"/>
    <w:rsid w:val="003A44ED"/>
    <w:rsid w:val="003C1989"/>
    <w:rsid w:val="003D050F"/>
    <w:rsid w:val="003F41E4"/>
    <w:rsid w:val="003F791D"/>
    <w:rsid w:val="00402212"/>
    <w:rsid w:val="004035D3"/>
    <w:rsid w:val="00450345"/>
    <w:rsid w:val="00450BD1"/>
    <w:rsid w:val="00472632"/>
    <w:rsid w:val="00482DB6"/>
    <w:rsid w:val="004A6CD9"/>
    <w:rsid w:val="004B2B2A"/>
    <w:rsid w:val="004B59FB"/>
    <w:rsid w:val="004D27EB"/>
    <w:rsid w:val="004D684A"/>
    <w:rsid w:val="005047BB"/>
    <w:rsid w:val="005072F4"/>
    <w:rsid w:val="00532401"/>
    <w:rsid w:val="005428C2"/>
    <w:rsid w:val="00545D4E"/>
    <w:rsid w:val="00562EB7"/>
    <w:rsid w:val="00574CCF"/>
    <w:rsid w:val="00581B1A"/>
    <w:rsid w:val="005A6A01"/>
    <w:rsid w:val="005B7131"/>
    <w:rsid w:val="005F4E7D"/>
    <w:rsid w:val="00607985"/>
    <w:rsid w:val="00630E32"/>
    <w:rsid w:val="006834BF"/>
    <w:rsid w:val="00692EB4"/>
    <w:rsid w:val="006A61B3"/>
    <w:rsid w:val="006B781E"/>
    <w:rsid w:val="006D302D"/>
    <w:rsid w:val="006E3827"/>
    <w:rsid w:val="006E4639"/>
    <w:rsid w:val="006F381F"/>
    <w:rsid w:val="00726A11"/>
    <w:rsid w:val="007436F0"/>
    <w:rsid w:val="00796D30"/>
    <w:rsid w:val="007C4A49"/>
    <w:rsid w:val="007D2468"/>
    <w:rsid w:val="007F4C14"/>
    <w:rsid w:val="0080028F"/>
    <w:rsid w:val="00830D99"/>
    <w:rsid w:val="00831F20"/>
    <w:rsid w:val="008329C2"/>
    <w:rsid w:val="00873337"/>
    <w:rsid w:val="00873E4C"/>
    <w:rsid w:val="00874E84"/>
    <w:rsid w:val="008929E8"/>
    <w:rsid w:val="008A7F4E"/>
    <w:rsid w:val="00934AA2"/>
    <w:rsid w:val="009953C8"/>
    <w:rsid w:val="009B39C0"/>
    <w:rsid w:val="009C0EDA"/>
    <w:rsid w:val="009F2C25"/>
    <w:rsid w:val="009F6251"/>
    <w:rsid w:val="00A064BD"/>
    <w:rsid w:val="00A07C82"/>
    <w:rsid w:val="00A33C6A"/>
    <w:rsid w:val="00A62344"/>
    <w:rsid w:val="00A77DFD"/>
    <w:rsid w:val="00A92A37"/>
    <w:rsid w:val="00AA1F5B"/>
    <w:rsid w:val="00AC0BB6"/>
    <w:rsid w:val="00B06F52"/>
    <w:rsid w:val="00B10C8D"/>
    <w:rsid w:val="00B25395"/>
    <w:rsid w:val="00B3779F"/>
    <w:rsid w:val="00B47757"/>
    <w:rsid w:val="00B53FBE"/>
    <w:rsid w:val="00B57732"/>
    <w:rsid w:val="00B80A35"/>
    <w:rsid w:val="00BA3FC1"/>
    <w:rsid w:val="00BE7A4D"/>
    <w:rsid w:val="00BF2DD3"/>
    <w:rsid w:val="00C10AAA"/>
    <w:rsid w:val="00C2144A"/>
    <w:rsid w:val="00C45077"/>
    <w:rsid w:val="00C566A4"/>
    <w:rsid w:val="00C84125"/>
    <w:rsid w:val="00CB5746"/>
    <w:rsid w:val="00D01D4C"/>
    <w:rsid w:val="00D04501"/>
    <w:rsid w:val="00D045BA"/>
    <w:rsid w:val="00D06BB1"/>
    <w:rsid w:val="00D07EF9"/>
    <w:rsid w:val="00D11F93"/>
    <w:rsid w:val="00D267B9"/>
    <w:rsid w:val="00D503C6"/>
    <w:rsid w:val="00D53AC2"/>
    <w:rsid w:val="00D55824"/>
    <w:rsid w:val="00D72881"/>
    <w:rsid w:val="00D8276B"/>
    <w:rsid w:val="00DC5050"/>
    <w:rsid w:val="00DF0823"/>
    <w:rsid w:val="00E22CD1"/>
    <w:rsid w:val="00E445B5"/>
    <w:rsid w:val="00E53162"/>
    <w:rsid w:val="00E54AA5"/>
    <w:rsid w:val="00E815AB"/>
    <w:rsid w:val="00EB6C70"/>
    <w:rsid w:val="00ED0F66"/>
    <w:rsid w:val="00F07F1C"/>
    <w:rsid w:val="00F443D1"/>
    <w:rsid w:val="00FB43CB"/>
    <w:rsid w:val="00FC17C8"/>
    <w:rsid w:val="00FD2621"/>
    <w:rsid w:val="00FE3795"/>
    <w:rsid w:val="00FF452D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EB97"/>
  <w15:chartTrackingRefBased/>
  <w15:docId w15:val="{44DA0CBC-B4FE-7B48-A986-BDDB2794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F7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91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F79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F791D"/>
    <w:rPr>
      <w:b/>
      <w:bCs/>
    </w:rPr>
  </w:style>
  <w:style w:type="character" w:styleId="Emphasis">
    <w:name w:val="Emphasis"/>
    <w:basedOn w:val="DefaultParagraphFont"/>
    <w:uiPriority w:val="20"/>
    <w:qFormat/>
    <w:rsid w:val="003F791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F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E7D"/>
  </w:style>
  <w:style w:type="paragraph" w:styleId="Footer">
    <w:name w:val="footer"/>
    <w:basedOn w:val="Normal"/>
    <w:link w:val="FooterChar"/>
    <w:uiPriority w:val="99"/>
    <w:unhideWhenUsed/>
    <w:rsid w:val="005F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qin1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1955</Characters>
  <Application>Microsoft Office Word</Application>
  <DocSecurity>0</DocSecurity>
  <Lines>85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The University of Melbourne</Company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Article Briefing Sheet Template</dc:title>
  <dc:subject>Corporate Governance and Sustainability</dc:subject>
  <dc:creator>A/Professor Bo Qin</dc:creator>
  <cp:keywords/>
  <dc:description/>
  <cp:lastModifiedBy>Microsoft Office User</cp:lastModifiedBy>
  <cp:revision>3</cp:revision>
  <dcterms:created xsi:type="dcterms:W3CDTF">2025-06-11T13:13:00Z</dcterms:created>
  <dcterms:modified xsi:type="dcterms:W3CDTF">2025-06-11T13:27:00Z</dcterms:modified>
  <cp:category/>
</cp:coreProperties>
</file>